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2409"/>
        <w:gridCol w:w="2541"/>
        <w:gridCol w:w="1274"/>
        <w:gridCol w:w="853"/>
        <w:gridCol w:w="422"/>
        <w:gridCol w:w="991"/>
        <w:gridCol w:w="1531"/>
      </w:tblGrid>
      <w:tr w:rsidR="00950749" w:rsidRPr="00EF5D52" w14:paraId="64579E06" w14:textId="77777777" w:rsidTr="0066745E">
        <w:trPr>
          <w:trHeight w:val="386"/>
        </w:trPr>
        <w:tc>
          <w:tcPr>
            <w:tcW w:w="1360" w:type="pct"/>
            <w:gridSpan w:val="2"/>
            <w:tcBorders>
              <w:bottom w:val="dotted" w:sz="4" w:space="0" w:color="auto"/>
              <w:right w:val="dotted" w:sz="4" w:space="0" w:color="auto"/>
            </w:tcBorders>
          </w:tcPr>
          <w:p w14:paraId="008867AF" w14:textId="37D8902A" w:rsidR="00950749" w:rsidRPr="00EF5D52" w:rsidRDefault="00AD1750" w:rsidP="00EF5D52">
            <w:r w:rsidRPr="00EF5D52">
              <w:rPr>
                <w:b/>
                <w:bCs/>
              </w:rPr>
              <w:t>Fecha:</w:t>
            </w:r>
            <w:r w:rsidR="00950749" w:rsidRPr="00EF5D52">
              <w:t xml:space="preserve">  </w:t>
            </w:r>
            <w:r w:rsidRPr="00EF5D52">
              <w:t>2</w:t>
            </w:r>
            <w:r w:rsidR="00EF5D52">
              <w:t>4</w:t>
            </w:r>
            <w:r w:rsidRPr="00EF5D52">
              <w:t>/11/2024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BFE6158" w14:textId="48F1F606" w:rsidR="00950749" w:rsidRPr="00EF5D52" w:rsidRDefault="00950749" w:rsidP="00EF5D52">
            <w:r w:rsidRPr="00EF5D52">
              <w:rPr>
                <w:b/>
                <w:bCs/>
              </w:rPr>
              <w:t>Lugar:</w:t>
            </w:r>
            <w:r w:rsidRPr="00EF5D52">
              <w:t xml:space="preserve"> </w:t>
            </w:r>
            <w:r w:rsidR="00EF5D52">
              <w:t xml:space="preserve"> hogar del cliente</w:t>
            </w:r>
          </w:p>
        </w:tc>
        <w:tc>
          <w:tcPr>
            <w:tcW w:w="1206" w:type="pct"/>
            <w:gridSpan w:val="2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noWrap/>
          </w:tcPr>
          <w:p w14:paraId="05018DF2" w14:textId="77777777" w:rsidR="00950749" w:rsidRPr="00EF5D52" w:rsidRDefault="00950749" w:rsidP="00EF5D52">
            <w:r w:rsidRPr="00EF5D52">
              <w:t xml:space="preserve">No. Acta </w:t>
            </w:r>
          </w:p>
          <w:p w14:paraId="38E92C5C" w14:textId="69CE9263" w:rsidR="007E2A3B" w:rsidRPr="00EF5D52" w:rsidRDefault="00AD1750" w:rsidP="00EF5D52">
            <w:r w:rsidRPr="00EF5D52">
              <w:t>CHA-00</w:t>
            </w:r>
            <w:r w:rsidR="00EF5D52">
              <w:t>2</w:t>
            </w:r>
          </w:p>
        </w:tc>
      </w:tr>
      <w:tr w:rsidR="00950749" w:rsidRPr="00EF5D52" w14:paraId="00F3C4B3" w14:textId="77777777" w:rsidTr="00176337">
        <w:trPr>
          <w:trHeight w:val="600"/>
        </w:trPr>
        <w:tc>
          <w:tcPr>
            <w:tcW w:w="3184" w:type="pct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0563130" w14:textId="02C86A8D" w:rsidR="00950749" w:rsidRPr="00EF5D52" w:rsidRDefault="0066745E" w:rsidP="00176337">
            <w:pPr>
              <w:spacing w:line="240" w:lineRule="auto"/>
            </w:pPr>
            <w:r w:rsidRPr="00176337">
              <w:rPr>
                <w:b/>
                <w:bCs/>
              </w:rPr>
              <w:t>Objetivo:</w:t>
            </w:r>
            <w:r w:rsidR="00AD1750" w:rsidRPr="00EF5D52">
              <w:t xml:space="preserve"> </w:t>
            </w:r>
            <w:r w:rsidR="00EF5D52" w:rsidRPr="00EF5D52">
              <w:t>presentación del modelo del proyecto</w:t>
            </w:r>
          </w:p>
        </w:tc>
        <w:tc>
          <w:tcPr>
            <w:tcW w:w="1084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5A9AC38" w14:textId="77777777" w:rsidR="00950749" w:rsidRPr="00EF5D52" w:rsidRDefault="00950749" w:rsidP="00176337">
            <w:pPr>
              <w:spacing w:line="240" w:lineRule="auto"/>
            </w:pPr>
            <w:r w:rsidRPr="00EF5D52">
              <w:t>Hora Inicial:</w:t>
            </w:r>
          </w:p>
          <w:p w14:paraId="6940B982" w14:textId="29BF6FF5" w:rsidR="00950749" w:rsidRPr="00EF5D52" w:rsidRDefault="00176337" w:rsidP="00176337">
            <w:pPr>
              <w:spacing w:line="240" w:lineRule="auto"/>
            </w:pPr>
            <w:r>
              <w:t>3</w:t>
            </w:r>
            <w:r w:rsidR="00AD1750" w:rsidRPr="00EF5D52">
              <w:t>:00 PM</w:t>
            </w:r>
          </w:p>
        </w:tc>
        <w:tc>
          <w:tcPr>
            <w:tcW w:w="7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73198FE8" w14:textId="77777777" w:rsidR="00950749" w:rsidRPr="00EF5D52" w:rsidRDefault="00950749" w:rsidP="00176337">
            <w:pPr>
              <w:spacing w:line="240" w:lineRule="auto"/>
            </w:pPr>
            <w:r w:rsidRPr="00EF5D52">
              <w:t>Hora Final:</w:t>
            </w:r>
          </w:p>
          <w:p w14:paraId="36B2B5C3" w14:textId="0B475F50" w:rsidR="00950749" w:rsidRPr="00EF5D52" w:rsidRDefault="00176337" w:rsidP="00176337">
            <w:pPr>
              <w:spacing w:line="240" w:lineRule="auto"/>
            </w:pPr>
            <w:r>
              <w:t>4</w:t>
            </w:r>
            <w:r w:rsidR="00AD1750" w:rsidRPr="00EF5D52">
              <w:t>:</w:t>
            </w:r>
            <w:r>
              <w:t>30</w:t>
            </w:r>
            <w:r w:rsidR="00AD1750" w:rsidRPr="00EF5D52">
              <w:t xml:space="preserve"> PM</w:t>
            </w:r>
          </w:p>
        </w:tc>
      </w:tr>
      <w:tr w:rsidR="00950749" w:rsidRPr="00EF5D52" w14:paraId="465C7C5C" w14:textId="77777777" w:rsidTr="00306DF4">
        <w:trPr>
          <w:trHeight w:val="597"/>
        </w:trPr>
        <w:tc>
          <w:tcPr>
            <w:tcW w:w="5000" w:type="pct"/>
            <w:gridSpan w:val="8"/>
            <w:tcBorders>
              <w:top w:val="dotted" w:sz="4" w:space="0" w:color="auto"/>
              <w:bottom w:val="nil"/>
            </w:tcBorders>
          </w:tcPr>
          <w:p w14:paraId="22CDA5C0" w14:textId="37FEB986" w:rsidR="00950749" w:rsidRPr="00EF5D52" w:rsidRDefault="0066745E" w:rsidP="00EF5D52">
            <w:r w:rsidRPr="00176337">
              <w:rPr>
                <w:b/>
                <w:bCs/>
              </w:rPr>
              <w:t>Antecedentes:</w:t>
            </w:r>
            <w:r w:rsidR="00EF5D52" w:rsidRPr="00EF5D52">
              <w:t xml:space="preserve"> S</w:t>
            </w:r>
            <w:r w:rsidR="00176337">
              <w:t xml:space="preserve">e levanto requerimientos </w:t>
            </w:r>
            <w:r w:rsidR="00176337" w:rsidRPr="00EF5D52">
              <w:t>del</w:t>
            </w:r>
            <w:r w:rsidR="00EF5D52" w:rsidRPr="00EF5D52">
              <w:t xml:space="preserve"> sistema.</w:t>
            </w:r>
          </w:p>
        </w:tc>
      </w:tr>
      <w:tr w:rsidR="00950749" w:rsidRPr="00EF5D52" w14:paraId="74D1FF0A" w14:textId="77777777" w:rsidTr="00872182">
        <w:trPr>
          <w:trHeight w:val="342"/>
        </w:trPr>
        <w:tc>
          <w:tcPr>
            <w:tcW w:w="5000" w:type="pct"/>
            <w:gridSpan w:val="8"/>
            <w:tcBorders>
              <w:top w:val="nil"/>
              <w:bottom w:val="dotted" w:sz="4" w:space="0" w:color="auto"/>
            </w:tcBorders>
          </w:tcPr>
          <w:p w14:paraId="71E9B057" w14:textId="77777777" w:rsidR="00950749" w:rsidRPr="00176337" w:rsidRDefault="0066745E" w:rsidP="00EF5D52">
            <w:pPr>
              <w:rPr>
                <w:b/>
                <w:bCs/>
              </w:rPr>
            </w:pPr>
            <w:r w:rsidRPr="00176337">
              <w:rPr>
                <w:b/>
                <w:bCs/>
              </w:rPr>
              <w:t>Agenda:</w:t>
            </w:r>
          </w:p>
          <w:p w14:paraId="005708E6" w14:textId="67097B8D" w:rsidR="00176337" w:rsidRPr="00EF5D52" w:rsidRDefault="00EF5D52" w:rsidP="00176337">
            <w:pPr>
              <w:pStyle w:val="Prrafodelista"/>
              <w:numPr>
                <w:ilvl w:val="0"/>
                <w:numId w:val="44"/>
              </w:numPr>
            </w:pPr>
            <w:r w:rsidRPr="00EF5D52">
              <w:t>Presentación del Equipo</w:t>
            </w:r>
            <w:r w:rsidR="00176337">
              <w:t>.</w:t>
            </w:r>
          </w:p>
          <w:p w14:paraId="6302D963" w14:textId="770A73CD" w:rsidR="00EF5D52" w:rsidRDefault="00176337" w:rsidP="00176337">
            <w:pPr>
              <w:pStyle w:val="Prrafodelista"/>
              <w:numPr>
                <w:ilvl w:val="0"/>
                <w:numId w:val="44"/>
              </w:numPr>
            </w:pPr>
            <w:r>
              <w:t>P</w:t>
            </w:r>
            <w:r w:rsidR="00EF5D52" w:rsidRPr="00EF5D52">
              <w:t>resentación del modelo del proyecto</w:t>
            </w:r>
            <w:r>
              <w:t>.</w:t>
            </w:r>
          </w:p>
          <w:p w14:paraId="5BEED799" w14:textId="2C9E9769" w:rsidR="00176337" w:rsidRPr="00EF5D52" w:rsidRDefault="00176337" w:rsidP="00176337">
            <w:pPr>
              <w:pStyle w:val="Prrafodelista"/>
              <w:numPr>
                <w:ilvl w:val="0"/>
                <w:numId w:val="44"/>
              </w:numPr>
            </w:pPr>
            <w:r>
              <w:t>Acogida de recomendaciones por parte del cliente.</w:t>
            </w:r>
          </w:p>
        </w:tc>
      </w:tr>
      <w:tr w:rsidR="00EE0F1B" w:rsidRPr="00EF5D52" w14:paraId="1A6F11E8" w14:textId="77777777" w:rsidTr="00872182">
        <w:trPr>
          <w:trHeight w:val="104"/>
        </w:trPr>
        <w:tc>
          <w:tcPr>
            <w:tcW w:w="5000" w:type="pct"/>
            <w:gridSpan w:val="8"/>
            <w:tcBorders>
              <w:top w:val="dotted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322981" w14:textId="15052403" w:rsidR="00EE0F1B" w:rsidRPr="00EF5D52" w:rsidRDefault="0066745E" w:rsidP="00EF5D52">
            <w:r w:rsidRPr="00EF5D52">
              <w:t>Desarrollo:</w:t>
            </w:r>
          </w:p>
        </w:tc>
      </w:tr>
      <w:tr w:rsidR="009C180C" w:rsidRPr="00EF5D52" w14:paraId="775C9FCB" w14:textId="77777777" w:rsidTr="003220E1">
        <w:trPr>
          <w:trHeight w:val="390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EB52B" w14:textId="77777777" w:rsidR="009C180C" w:rsidRPr="00EF5D52" w:rsidRDefault="009C180C" w:rsidP="00EF5D52">
            <w:r w:rsidRPr="00EF5D52">
              <w:t>1.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1B93F" w14:textId="71BEEB5E" w:rsidR="009C180C" w:rsidRPr="00EF5D52" w:rsidRDefault="00EF5D52" w:rsidP="00EF5D52">
            <w:r w:rsidRPr="00EF5D52">
              <w:t xml:space="preserve">Tema de colores, donde la clienta pasa los colores que debe tener el proyecto, con un ejemplo de una </w:t>
            </w:r>
            <w:proofErr w:type="spellStart"/>
            <w:r w:rsidRPr="00EF5D52">
              <w:t>paguina</w:t>
            </w:r>
            <w:proofErr w:type="spellEnd"/>
            <w:r w:rsidRPr="00EF5D52">
              <w:t xml:space="preserve"> anterior del ella.</w:t>
            </w:r>
          </w:p>
        </w:tc>
      </w:tr>
      <w:tr w:rsidR="009C180C" w:rsidRPr="00EF5D52" w14:paraId="5EF26AC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B1CF7" w14:textId="77777777" w:rsidR="009C180C" w:rsidRPr="00EF5D52" w:rsidRDefault="009C180C" w:rsidP="00EF5D52">
            <w:r w:rsidRPr="00EF5D52">
              <w:t>2.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31110" w14:textId="226BD5DA" w:rsidR="009C180C" w:rsidRPr="00EF5D52" w:rsidRDefault="00EF5D52" w:rsidP="00EF5D52">
            <w:r w:rsidRPr="00EF5D52">
              <w:t>Creación de un nuevo rol como Profesor</w:t>
            </w:r>
          </w:p>
        </w:tc>
      </w:tr>
      <w:tr w:rsidR="00950749" w:rsidRPr="00EF5D52" w14:paraId="24FCFDCB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73793" w14:textId="4988C138" w:rsidR="00950749" w:rsidRPr="00EF5D52" w:rsidRDefault="00EF5D52" w:rsidP="00EF5D52">
            <w:r w:rsidRPr="00EF5D52">
              <w:t>3.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BCFBA" w14:textId="11BDAE69" w:rsidR="00950749" w:rsidRPr="00EF5D52" w:rsidRDefault="00EF5D52" w:rsidP="00EF5D52">
            <w:r w:rsidRPr="00EF5D52">
              <w:t>Que el usuario sea el número de cedula</w:t>
            </w:r>
          </w:p>
        </w:tc>
      </w:tr>
      <w:tr w:rsidR="00950749" w:rsidRPr="00EF5D52" w14:paraId="59C9FA95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12BE4" w14:textId="778188FB" w:rsidR="00950749" w:rsidRPr="00EF5D52" w:rsidRDefault="00EF5D52" w:rsidP="00EF5D52">
            <w:r w:rsidRPr="00EF5D52">
              <w:t>4.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D86D1" w14:textId="3382F2C1" w:rsidR="00950749" w:rsidRPr="00EF5D52" w:rsidRDefault="00EF5D52" w:rsidP="00EF5D52">
            <w:r w:rsidRPr="00EF5D52">
              <w:t xml:space="preserve">Quitar complementos del pie de </w:t>
            </w:r>
            <w:proofErr w:type="spellStart"/>
            <w:r w:rsidRPr="00EF5D52">
              <w:t>paguina</w:t>
            </w:r>
            <w:proofErr w:type="spellEnd"/>
            <w:r w:rsidRPr="00EF5D52">
              <w:t xml:space="preserve"> y colocar y un </w:t>
            </w:r>
            <w:proofErr w:type="spellStart"/>
            <w:r w:rsidRPr="00EF5D52">
              <w:t>Bitly</w:t>
            </w:r>
            <w:proofErr w:type="spellEnd"/>
          </w:p>
        </w:tc>
      </w:tr>
      <w:tr w:rsidR="006A0762" w:rsidRPr="00EF5D52" w14:paraId="08A33F2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F0D4E" w14:textId="56A909E5" w:rsidR="006A0762" w:rsidRPr="00EF5D52" w:rsidRDefault="00EF5D52" w:rsidP="00EF5D52">
            <w:r w:rsidRPr="00EF5D52">
              <w:t>5.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E47BF" w14:textId="2A0ADDB4" w:rsidR="006A0762" w:rsidRPr="00EF5D52" w:rsidRDefault="00EF5D52" w:rsidP="00EF5D52">
            <w:r w:rsidRPr="00EF5D52">
              <w:t>Agregar imágenes del libro de cliente</w:t>
            </w:r>
          </w:p>
        </w:tc>
      </w:tr>
      <w:tr w:rsidR="006A0762" w:rsidRPr="00EF5D52" w14:paraId="2233930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9BF88" w14:textId="4CA6D412" w:rsidR="006A0762" w:rsidRPr="00EF5D52" w:rsidRDefault="00EF5D52" w:rsidP="00EF5D52">
            <w:r w:rsidRPr="00EF5D52">
              <w:t>6.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5CFD9" w14:textId="7CD614D5" w:rsidR="006A0762" w:rsidRPr="00EF5D52" w:rsidRDefault="00EF5D52" w:rsidP="00EF5D52">
            <w:r w:rsidRPr="00EF5D52">
              <w:t xml:space="preserve">Mostrar estadísticas de los cursos </w:t>
            </w:r>
            <w:proofErr w:type="spellStart"/>
            <w:r w:rsidRPr="00EF5D52">
              <w:t>mas</w:t>
            </w:r>
            <w:proofErr w:type="spellEnd"/>
            <w:r w:rsidRPr="00EF5D52">
              <w:t xml:space="preserve"> vendidos a los clientes</w:t>
            </w:r>
          </w:p>
        </w:tc>
      </w:tr>
      <w:tr w:rsidR="006A0762" w:rsidRPr="00EF5D52" w14:paraId="271F179C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C02D4" w14:textId="1EFFDD9B" w:rsidR="006A0762" w:rsidRPr="00EF5D52" w:rsidRDefault="00EF5D52" w:rsidP="00EF5D52">
            <w:r w:rsidRPr="00EF5D52">
              <w:t>7.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55AF5" w14:textId="6F255D34" w:rsidR="006A0762" w:rsidRPr="00EF5D52" w:rsidRDefault="00EF5D52" w:rsidP="00EF5D52">
            <w:r w:rsidRPr="00EF5D52">
              <w:t xml:space="preserve">Identificar en donde se guardará los archivos y que seguridad ofrece </w:t>
            </w:r>
          </w:p>
        </w:tc>
      </w:tr>
      <w:tr w:rsidR="00950749" w:rsidRPr="00EF5D52" w14:paraId="7667F6FC" w14:textId="77777777" w:rsidTr="00176337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576C1881" w14:textId="77777777" w:rsidR="00950749" w:rsidRPr="00EF5D52" w:rsidRDefault="00950749" w:rsidP="00EF5D52"/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  <w:noWrap/>
          </w:tcPr>
          <w:p w14:paraId="68F4E281" w14:textId="77777777" w:rsidR="00950749" w:rsidRPr="00EF5D52" w:rsidRDefault="00950749" w:rsidP="00EF5D52">
            <w:r w:rsidRPr="00EF5D52">
              <w:t>COMPROMISO/ACCIÓN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5A2604F" w14:textId="77777777" w:rsidR="00950749" w:rsidRPr="00EF5D52" w:rsidRDefault="00950749" w:rsidP="00EF5D52">
            <w:r w:rsidRPr="00EF5D52">
              <w:t>RESPONSABLE</w:t>
            </w:r>
          </w:p>
        </w:tc>
        <w:tc>
          <w:tcPr>
            <w:tcW w:w="676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1556A54" w14:textId="77777777" w:rsidR="00950749" w:rsidRPr="00EF5D52" w:rsidRDefault="00950749" w:rsidP="00EF5D52">
            <w:r w:rsidRPr="00EF5D52">
              <w:t>FECHA TÉRMINO</w:t>
            </w:r>
          </w:p>
        </w:tc>
        <w:tc>
          <w:tcPr>
            <w:tcW w:w="7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/>
          </w:tcPr>
          <w:p w14:paraId="14DCD1C4" w14:textId="77777777" w:rsidR="00950749" w:rsidRPr="00EF5D52" w:rsidRDefault="00E57D61" w:rsidP="00EF5D52">
            <w:r w:rsidRPr="00EF5D52">
              <w:t>FIRMA</w:t>
            </w:r>
          </w:p>
        </w:tc>
      </w:tr>
      <w:tr w:rsidR="00950749" w:rsidRPr="00EF5D52" w14:paraId="6B110369" w14:textId="77777777" w:rsidTr="00176337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B16E3" w14:textId="77777777" w:rsidR="00950749" w:rsidRPr="00EF5D52" w:rsidRDefault="00950749" w:rsidP="00EF5D52">
            <w:r w:rsidRPr="00EF5D52">
              <w:t>1.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629C753" w14:textId="176AD646" w:rsidR="00950749" w:rsidRPr="00EF5D52" w:rsidRDefault="00EF5D52" w:rsidP="00EF5D52">
            <w:r w:rsidRPr="00EF5D52">
              <w:t>Corrección de colores de la página y agregar imágenes dadas por el cliente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B864ABC" w14:textId="5F3FFB68" w:rsidR="00950749" w:rsidRPr="00EF5D52" w:rsidRDefault="00EF5D52" w:rsidP="00EF5D52">
            <w:r w:rsidRPr="00EF5D52">
              <w:t>Camilo Orrico</w:t>
            </w:r>
          </w:p>
        </w:tc>
        <w:tc>
          <w:tcPr>
            <w:tcW w:w="676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9EDC05A" w14:textId="1C5AC741" w:rsidR="00950749" w:rsidRPr="00EF5D52" w:rsidRDefault="00EF5D52" w:rsidP="00EF5D52">
            <w:r w:rsidRPr="00EF5D52">
              <w:t>28/11/20204</w:t>
            </w:r>
          </w:p>
        </w:tc>
        <w:tc>
          <w:tcPr>
            <w:tcW w:w="7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F8FD10" w14:textId="77777777" w:rsidR="00950749" w:rsidRPr="00EF5D52" w:rsidRDefault="00950749" w:rsidP="00EF5D52"/>
        </w:tc>
      </w:tr>
      <w:tr w:rsidR="00960D9D" w:rsidRPr="00EF5D52" w14:paraId="441C1B31" w14:textId="77777777" w:rsidTr="00176337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5D51105" w14:textId="77777777" w:rsidR="00960D9D" w:rsidRPr="00EF5D52" w:rsidRDefault="00960D9D" w:rsidP="00EF5D52">
            <w:r w:rsidRPr="00EF5D52">
              <w:t>2.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9FAD2F2" w14:textId="43637F42" w:rsidR="00960D9D" w:rsidRPr="00EF5D52" w:rsidRDefault="00EF5D52" w:rsidP="00EF5D52">
            <w:r w:rsidRPr="00EF5D52">
              <w:t xml:space="preserve">Creación de un nuevo rol y que la cedula sea el usuario del cliente 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4D864DA" w14:textId="2A9C478D" w:rsidR="00960D9D" w:rsidRPr="00EF5D52" w:rsidRDefault="00EF5D52" w:rsidP="00EF5D52">
            <w:r w:rsidRPr="00EF5D52">
              <w:t>Josue Marin</w:t>
            </w:r>
          </w:p>
        </w:tc>
        <w:tc>
          <w:tcPr>
            <w:tcW w:w="676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1CA1BE23" w14:textId="638ADE28" w:rsidR="00960D9D" w:rsidRPr="00EF5D52" w:rsidRDefault="00EF5D52" w:rsidP="00EF5D52">
            <w:r w:rsidRPr="00EF5D52">
              <w:t>28/11/20204</w:t>
            </w:r>
          </w:p>
        </w:tc>
        <w:tc>
          <w:tcPr>
            <w:tcW w:w="732" w:type="pct"/>
            <w:tcBorders>
              <w:top w:val="dotted" w:sz="4" w:space="0" w:color="auto"/>
              <w:left w:val="dotted" w:sz="4" w:space="0" w:color="auto"/>
            </w:tcBorders>
          </w:tcPr>
          <w:p w14:paraId="04080E60" w14:textId="77777777" w:rsidR="00960D9D" w:rsidRPr="00EF5D52" w:rsidRDefault="00960D9D" w:rsidP="00EF5D52"/>
        </w:tc>
      </w:tr>
      <w:tr w:rsidR="00960D9D" w:rsidRPr="00EF5D52" w14:paraId="0D190360" w14:textId="77777777" w:rsidTr="00176337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E7455" w14:textId="77777777" w:rsidR="00960D9D" w:rsidRPr="00EF5D52" w:rsidRDefault="00960D9D" w:rsidP="00EF5D52">
            <w:r w:rsidRPr="00EF5D52">
              <w:t>3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531AAAF" w14:textId="1A34741D" w:rsidR="00960D9D" w:rsidRPr="00EF5D52" w:rsidRDefault="00EF5D52" w:rsidP="00EF5D52">
            <w:r w:rsidRPr="00EF5D52">
              <w:t xml:space="preserve">Modificar pie de </w:t>
            </w:r>
            <w:proofErr w:type="spellStart"/>
            <w:r w:rsidRPr="00EF5D52">
              <w:t>paguina</w:t>
            </w:r>
            <w:proofErr w:type="spellEnd"/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9257ABE" w14:textId="6C7D0B7A" w:rsidR="00960D9D" w:rsidRPr="00EF5D52" w:rsidRDefault="00EF5D52" w:rsidP="00EF5D52">
            <w:proofErr w:type="spellStart"/>
            <w:r w:rsidRPr="00EF5D52">
              <w:t>Matias</w:t>
            </w:r>
            <w:proofErr w:type="spellEnd"/>
            <w:r w:rsidRPr="00EF5D52">
              <w:t xml:space="preserve"> </w:t>
            </w:r>
            <w:proofErr w:type="spellStart"/>
            <w:r w:rsidRPr="00EF5D52">
              <w:t>Lugmaña</w:t>
            </w:r>
            <w:proofErr w:type="spellEnd"/>
          </w:p>
        </w:tc>
        <w:tc>
          <w:tcPr>
            <w:tcW w:w="676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DE295CD" w14:textId="52BF4EBA" w:rsidR="00960D9D" w:rsidRPr="00EF5D52" w:rsidRDefault="00EF5D52" w:rsidP="00EF5D52">
            <w:r w:rsidRPr="00EF5D52">
              <w:t>28/11/20204</w:t>
            </w:r>
          </w:p>
        </w:tc>
        <w:tc>
          <w:tcPr>
            <w:tcW w:w="7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99BDF5" w14:textId="77777777" w:rsidR="00960D9D" w:rsidRPr="00EF5D52" w:rsidRDefault="00960D9D" w:rsidP="00EF5D52"/>
        </w:tc>
      </w:tr>
      <w:tr w:rsidR="00960D9D" w:rsidRPr="00EF5D52" w14:paraId="13A3D13C" w14:textId="77777777" w:rsidTr="00176337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3232A" w14:textId="77777777" w:rsidR="00960D9D" w:rsidRPr="00EF5D52" w:rsidRDefault="00960D9D" w:rsidP="00EF5D52">
            <w:r w:rsidRPr="00EF5D52">
              <w:t>4.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88B8F4" w14:textId="73EC8E35" w:rsidR="00960D9D" w:rsidRPr="00EF5D52" w:rsidRDefault="00EF5D52" w:rsidP="00EF5D52">
            <w:r w:rsidRPr="00EF5D52">
              <w:t>Identificar base de datos para archivos y videos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B2A0B5D" w14:textId="77777777" w:rsidR="00960D9D" w:rsidRPr="00EF5D52" w:rsidRDefault="00EF5D52" w:rsidP="00EF5D52">
            <w:r w:rsidRPr="00EF5D52">
              <w:t xml:space="preserve">Josue Marin </w:t>
            </w:r>
          </w:p>
          <w:p w14:paraId="3F78985E" w14:textId="77777777" w:rsidR="00EF5D52" w:rsidRPr="00EF5D52" w:rsidRDefault="00EF5D52" w:rsidP="00EF5D52">
            <w:proofErr w:type="spellStart"/>
            <w:r w:rsidRPr="00EF5D52">
              <w:t>Matias</w:t>
            </w:r>
            <w:proofErr w:type="spellEnd"/>
            <w:r w:rsidRPr="00EF5D52">
              <w:t xml:space="preserve"> </w:t>
            </w:r>
            <w:proofErr w:type="spellStart"/>
            <w:r w:rsidRPr="00EF5D52">
              <w:t>Lugmaña</w:t>
            </w:r>
            <w:proofErr w:type="spellEnd"/>
            <w:r w:rsidRPr="00EF5D52">
              <w:t xml:space="preserve"> </w:t>
            </w:r>
          </w:p>
          <w:p w14:paraId="0C6ED2DC" w14:textId="39E2DB35" w:rsidR="00EF5D52" w:rsidRPr="00EF5D52" w:rsidRDefault="00EF5D52" w:rsidP="00EF5D52">
            <w:r w:rsidRPr="00EF5D52">
              <w:t xml:space="preserve">Camilo Orrico </w:t>
            </w:r>
          </w:p>
        </w:tc>
        <w:tc>
          <w:tcPr>
            <w:tcW w:w="676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29C00DD" w14:textId="6915951C" w:rsidR="00960D9D" w:rsidRPr="00EF5D52" w:rsidRDefault="00EF5D52" w:rsidP="00EF5D52">
            <w:r w:rsidRPr="00EF5D52">
              <w:t>28/11/20204</w:t>
            </w:r>
          </w:p>
        </w:tc>
        <w:tc>
          <w:tcPr>
            <w:tcW w:w="7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D9E7F2" w14:textId="77777777" w:rsidR="00960D9D" w:rsidRPr="00EF5D52" w:rsidRDefault="00960D9D" w:rsidP="00EF5D52"/>
        </w:tc>
      </w:tr>
      <w:tr w:rsidR="00EF5D52" w:rsidRPr="00EF5D52" w14:paraId="16FFB38C" w14:textId="77777777" w:rsidTr="00176337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8B2F0E7" w14:textId="77777777" w:rsidR="00EF5D52" w:rsidRPr="00EF5D52" w:rsidRDefault="00EF5D52" w:rsidP="00EF5D52"/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D0A6A2" w14:textId="77777777" w:rsidR="00EF5D52" w:rsidRPr="00EF5D52" w:rsidRDefault="00EF5D52" w:rsidP="00EF5D52"/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957117" w14:textId="77777777" w:rsidR="00EF5D52" w:rsidRPr="00EF5D52" w:rsidRDefault="00EF5D52" w:rsidP="00EF5D52"/>
        </w:tc>
        <w:tc>
          <w:tcPr>
            <w:tcW w:w="676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1E2049D6" w14:textId="77777777" w:rsidR="00EF5D52" w:rsidRPr="00EF5D52" w:rsidRDefault="00EF5D52" w:rsidP="00EF5D52"/>
        </w:tc>
        <w:tc>
          <w:tcPr>
            <w:tcW w:w="732" w:type="pct"/>
            <w:tcBorders>
              <w:top w:val="dotted" w:sz="4" w:space="0" w:color="auto"/>
              <w:left w:val="dotted" w:sz="4" w:space="0" w:color="auto"/>
            </w:tcBorders>
          </w:tcPr>
          <w:p w14:paraId="57BD5F59" w14:textId="77777777" w:rsidR="00EF5D52" w:rsidRPr="00EF5D52" w:rsidRDefault="00EF5D52" w:rsidP="00EF5D52"/>
        </w:tc>
      </w:tr>
    </w:tbl>
    <w:p w14:paraId="0E9EA59E" w14:textId="77777777" w:rsidR="00D41EB3" w:rsidRDefault="00D41EB3" w:rsidP="00EF5D52">
      <w:pPr>
        <w:rPr>
          <w:rFonts w:ascii="Arial Narrow" w:hAnsi="Arial Narrow" w:cs="Adobe Naskh Medium"/>
          <w:sz w:val="20"/>
          <w:szCs w:val="20"/>
        </w:rPr>
        <w:sectPr w:rsidR="00D41EB3" w:rsidSect="00645CC7">
          <w:headerReference w:type="default" r:id="rId8"/>
          <w:footerReference w:type="default" r:id="rId9"/>
          <w:headerReference w:type="first" r:id="rId10"/>
          <w:pgSz w:w="11906" w:h="16838" w:code="9"/>
          <w:pgMar w:top="11" w:right="720" w:bottom="284" w:left="720" w:header="624" w:footer="624" w:gutter="0"/>
          <w:cols w:space="708"/>
          <w:docGrid w:linePitch="360"/>
        </w:sectPr>
      </w:pPr>
    </w:p>
    <w:p w14:paraId="7744686D" w14:textId="77777777" w:rsidR="006A0762" w:rsidRDefault="006A0762" w:rsidP="00EF5D52">
      <w:pPr>
        <w:rPr>
          <w:rFonts w:ascii="Arial Narrow" w:hAnsi="Arial Narrow" w:cs="Adobe Naskh Medium"/>
          <w:sz w:val="20"/>
          <w:szCs w:val="20"/>
        </w:rPr>
      </w:pPr>
    </w:p>
    <w:p w14:paraId="1667091F" w14:textId="532AFCD3" w:rsidR="006A0762" w:rsidRPr="006A0762" w:rsidRDefault="006A0762" w:rsidP="00EF5D52">
      <w:pPr>
        <w:rPr>
          <w:rFonts w:ascii="Arial Narrow" w:hAnsi="Arial Narrow" w:cs="Adobe Naskh Medium"/>
          <w:b/>
          <w:sz w:val="20"/>
          <w:szCs w:val="20"/>
        </w:rPr>
      </w:pPr>
      <w:r w:rsidRPr="006A0762">
        <w:rPr>
          <w:rFonts w:ascii="Arial Narrow" w:hAnsi="Arial Narrow" w:cs="Adobe Naskh Medium"/>
          <w:b/>
          <w:sz w:val="20"/>
          <w:szCs w:val="20"/>
        </w:rPr>
        <w:t>PARTICIPANTES DE LA REUNIÓN</w:t>
      </w:r>
    </w:p>
    <w:p w14:paraId="09D5B6EB" w14:textId="77777777" w:rsidR="006A0762" w:rsidRPr="00CE07AD" w:rsidRDefault="006A0762" w:rsidP="00EF5D52">
      <w:pPr>
        <w:rPr>
          <w:rFonts w:ascii="Arial Narrow" w:hAnsi="Arial Narrow" w:cs="Adobe Naskh Medium"/>
          <w:sz w:val="20"/>
          <w:szCs w:val="20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1"/>
        <w:gridCol w:w="2852"/>
        <w:gridCol w:w="3407"/>
        <w:gridCol w:w="1867"/>
        <w:gridCol w:w="2402"/>
      </w:tblGrid>
      <w:tr w:rsidR="008E1579" w:rsidRPr="00306DF4" w14:paraId="4C46339A" w14:textId="77777777" w:rsidTr="00176337">
        <w:tc>
          <w:tcPr>
            <w:tcW w:w="4661" w:type="dxa"/>
            <w:tcBorders>
              <w:bottom w:val="single" w:sz="4" w:space="0" w:color="auto"/>
            </w:tcBorders>
            <w:shd w:val="clear" w:color="auto" w:fill="E2EFD9"/>
          </w:tcPr>
          <w:p w14:paraId="66D701E0" w14:textId="77777777" w:rsidR="00114FCF" w:rsidRPr="00306DF4" w:rsidRDefault="00114FCF" w:rsidP="00EF5D52">
            <w:pPr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2852" w:type="dxa"/>
            <w:tcBorders>
              <w:bottom w:val="single" w:sz="4" w:space="0" w:color="auto"/>
            </w:tcBorders>
            <w:shd w:val="clear" w:color="auto" w:fill="E2EFD9"/>
          </w:tcPr>
          <w:p w14:paraId="616FEA88" w14:textId="77777777" w:rsidR="00114FCF" w:rsidRPr="00306DF4" w:rsidRDefault="006A0762" w:rsidP="00EF5D52">
            <w:pPr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ENTIDAD - 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UNIDAD </w:t>
            </w: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-C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ARGO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E2EFD9"/>
          </w:tcPr>
          <w:p w14:paraId="1D853C6C" w14:textId="77777777" w:rsidR="00114FCF" w:rsidRPr="00306DF4" w:rsidRDefault="00114FCF" w:rsidP="00EF5D52">
            <w:pPr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CORREO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E2EFD9"/>
          </w:tcPr>
          <w:p w14:paraId="1B6BCCFC" w14:textId="77777777" w:rsidR="00114FCF" w:rsidRPr="00306DF4" w:rsidRDefault="006A0762" w:rsidP="00EF5D52">
            <w:pPr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TELÉFONO </w:t>
            </w:r>
            <w:r w:rsidR="00EE7E41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EXTENSIÓN</w:t>
            </w:r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E2EFD9"/>
          </w:tcPr>
          <w:p w14:paraId="11A3998B" w14:textId="77777777" w:rsidR="00114FCF" w:rsidRPr="00306DF4" w:rsidRDefault="00114FCF" w:rsidP="00EF5D52">
            <w:pPr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FIRMA</w:t>
            </w:r>
          </w:p>
        </w:tc>
      </w:tr>
      <w:tr w:rsidR="008E1579" w:rsidRPr="00306DF4" w14:paraId="05BD2BF8" w14:textId="77777777" w:rsidTr="00176337">
        <w:trPr>
          <w:trHeight w:val="1109"/>
        </w:trPr>
        <w:tc>
          <w:tcPr>
            <w:tcW w:w="466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366713" w14:textId="0C0A0C62" w:rsidR="00114FCF" w:rsidRPr="00176337" w:rsidRDefault="00176337" w:rsidP="00176337">
            <w:r w:rsidRPr="00176337">
              <w:t xml:space="preserve">Josue Marin </w:t>
            </w:r>
          </w:p>
        </w:tc>
        <w:tc>
          <w:tcPr>
            <w:tcW w:w="28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D0C5D" w14:textId="7DBBE201" w:rsidR="00114FCF" w:rsidRPr="00176337" w:rsidRDefault="00176337" w:rsidP="00176337">
            <w:r>
              <w:t xml:space="preserve">Estudiante / Desarrollador </w:t>
            </w:r>
          </w:p>
        </w:tc>
        <w:tc>
          <w:tcPr>
            <w:tcW w:w="340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FF1B4" w14:textId="77777777" w:rsidR="00114FCF" w:rsidRPr="00176337" w:rsidRDefault="00114FCF" w:rsidP="00176337"/>
          <w:p w14:paraId="6098366B" w14:textId="290BFBE4" w:rsidR="00176337" w:rsidRPr="00176337" w:rsidRDefault="00000000" w:rsidP="00176337">
            <w:hyperlink r:id="rId11" w:history="1">
              <w:r w:rsidR="00176337" w:rsidRPr="00107943">
                <w:rPr>
                  <w:rStyle w:val="Hipervnculo"/>
                </w:rPr>
                <w:t>jimarin@espe.edu.ec</w:t>
              </w:r>
            </w:hyperlink>
          </w:p>
        </w:tc>
        <w:tc>
          <w:tcPr>
            <w:tcW w:w="18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DDB35" w14:textId="23221E00" w:rsidR="00AE7D93" w:rsidRPr="00176337" w:rsidRDefault="00176337" w:rsidP="00176337">
            <w:r>
              <w:t>0991267695</w:t>
            </w:r>
            <w:r w:rsidR="00AE7D93" w:rsidRPr="00176337">
              <w:t xml:space="preserve"> </w:t>
            </w:r>
          </w:p>
        </w:tc>
        <w:tc>
          <w:tcPr>
            <w:tcW w:w="2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9F639C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7C96C29B" w14:textId="77777777" w:rsidTr="00176337">
        <w:trPr>
          <w:trHeight w:val="684"/>
        </w:trPr>
        <w:tc>
          <w:tcPr>
            <w:tcW w:w="46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C89D5" w14:textId="19CA72D4" w:rsidR="008E1579" w:rsidRPr="00176337" w:rsidRDefault="00176337" w:rsidP="00176337">
            <w:r w:rsidRPr="00176337">
              <w:t>Camilo Orrico</w:t>
            </w:r>
          </w:p>
        </w:tc>
        <w:tc>
          <w:tcPr>
            <w:tcW w:w="2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087D2" w14:textId="57001F34" w:rsidR="008E1579" w:rsidRPr="00176337" w:rsidRDefault="00176337" w:rsidP="00176337">
            <w:r>
              <w:t>Estudiante / Desarrollador</w:t>
            </w:r>
          </w:p>
        </w:tc>
        <w:tc>
          <w:tcPr>
            <w:tcW w:w="3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75C28" w14:textId="77777777" w:rsidR="008E1579" w:rsidRPr="00176337" w:rsidRDefault="008E1579" w:rsidP="00176337"/>
        </w:tc>
        <w:tc>
          <w:tcPr>
            <w:tcW w:w="1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72E58" w14:textId="77777777" w:rsidR="008E1579" w:rsidRPr="00176337" w:rsidRDefault="008E1579" w:rsidP="00176337"/>
        </w:tc>
        <w:tc>
          <w:tcPr>
            <w:tcW w:w="2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59A835" w14:textId="77777777" w:rsidR="008E1579" w:rsidRPr="00306DF4" w:rsidRDefault="008E1579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74F5B258" w14:textId="77777777" w:rsidTr="00176337">
        <w:trPr>
          <w:trHeight w:val="694"/>
        </w:trPr>
        <w:tc>
          <w:tcPr>
            <w:tcW w:w="46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ADD8" w14:textId="7133CDEA" w:rsidR="00114FCF" w:rsidRPr="00176337" w:rsidRDefault="00176337" w:rsidP="00176337">
            <w:pPr>
              <w:rPr>
                <w:lang w:val="es-EC"/>
              </w:rPr>
            </w:pPr>
            <w:proofErr w:type="spellStart"/>
            <w:r w:rsidRPr="00176337">
              <w:t>Matias</w:t>
            </w:r>
            <w:proofErr w:type="spellEnd"/>
            <w:r w:rsidRPr="00176337">
              <w:t xml:space="preserve"> </w:t>
            </w:r>
            <w:proofErr w:type="spellStart"/>
            <w:r w:rsidRPr="00176337">
              <w:t>Lugmaña</w:t>
            </w:r>
            <w:proofErr w:type="spellEnd"/>
            <w:r w:rsidRPr="00176337">
              <w:t xml:space="preserve"> </w:t>
            </w:r>
          </w:p>
        </w:tc>
        <w:tc>
          <w:tcPr>
            <w:tcW w:w="2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E02EC" w14:textId="71AC58F0" w:rsidR="00114FCF" w:rsidRPr="00176337" w:rsidRDefault="00176337" w:rsidP="00176337">
            <w:r>
              <w:t>Estudiante / Desarrollador</w:t>
            </w:r>
          </w:p>
        </w:tc>
        <w:tc>
          <w:tcPr>
            <w:tcW w:w="3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2EE33" w14:textId="77777777" w:rsidR="00114FCF" w:rsidRPr="00176337" w:rsidRDefault="00114FCF" w:rsidP="00176337"/>
        </w:tc>
        <w:tc>
          <w:tcPr>
            <w:tcW w:w="1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90BE4" w14:textId="77777777" w:rsidR="00114FCF" w:rsidRPr="00176337" w:rsidRDefault="00114FCF" w:rsidP="00176337"/>
        </w:tc>
        <w:tc>
          <w:tcPr>
            <w:tcW w:w="2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A2336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756D4ECB" w14:textId="77777777" w:rsidTr="00176337">
        <w:trPr>
          <w:trHeight w:val="694"/>
        </w:trPr>
        <w:tc>
          <w:tcPr>
            <w:tcW w:w="46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7D11C" w14:textId="0D42FAF5" w:rsidR="00960D9D" w:rsidRPr="00176337" w:rsidRDefault="00176337" w:rsidP="00176337">
            <w:r w:rsidRPr="00176337">
              <w:t xml:space="preserve">Marisol Jiménez y Esposo </w:t>
            </w:r>
          </w:p>
        </w:tc>
        <w:tc>
          <w:tcPr>
            <w:tcW w:w="2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DCB74" w14:textId="1875482E" w:rsidR="00960D9D" w:rsidRPr="00176337" w:rsidRDefault="00176337" w:rsidP="00176337">
            <w:pPr>
              <w:rPr>
                <w:lang w:val="es-EC"/>
              </w:rPr>
            </w:pPr>
            <w:r>
              <w:t xml:space="preserve">Dueña de </w:t>
            </w:r>
            <w:proofErr w:type="spellStart"/>
            <w:r>
              <w:t>Holister</w:t>
            </w:r>
            <w:proofErr w:type="spellEnd"/>
            <w:r>
              <w:t xml:space="preserve"> Center</w:t>
            </w:r>
          </w:p>
        </w:tc>
        <w:tc>
          <w:tcPr>
            <w:tcW w:w="3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30865" w14:textId="349BA6C9" w:rsidR="00960D9D" w:rsidRPr="00176337" w:rsidRDefault="00000000" w:rsidP="00176337">
            <w:pPr>
              <w:rPr>
                <w:lang w:val="en-US"/>
              </w:rPr>
            </w:pPr>
            <w:hyperlink r:id="rId12" w:history="1">
              <w:r w:rsidR="00176337" w:rsidRPr="00176337">
                <w:rPr>
                  <w:rStyle w:val="Hipervnculo"/>
                </w:rPr>
                <w:t>holisticacentermj</w:t>
              </w:r>
              <w:r w:rsidR="00176337" w:rsidRPr="00176337">
                <w:rPr>
                  <w:rStyle w:val="Hipervnculo"/>
                  <w:lang w:val="en-US"/>
                </w:rPr>
                <w:t>@gmail.com</w:t>
              </w:r>
            </w:hyperlink>
            <w:r w:rsidR="00176337" w:rsidRPr="00176337">
              <w:t xml:space="preserve"> </w:t>
            </w:r>
          </w:p>
        </w:tc>
        <w:tc>
          <w:tcPr>
            <w:tcW w:w="1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5C9B4" w14:textId="1320A6D8" w:rsidR="00960D9D" w:rsidRPr="00176337" w:rsidRDefault="00176337" w:rsidP="00176337">
            <w:r w:rsidRPr="00176337">
              <w:t>0962729291</w:t>
            </w:r>
          </w:p>
        </w:tc>
        <w:tc>
          <w:tcPr>
            <w:tcW w:w="2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7F561" w14:textId="77777777" w:rsidR="00960D9D" w:rsidRPr="00306DF4" w:rsidRDefault="00960D9D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6745E" w:rsidRPr="00306DF4" w14:paraId="08DDC22C" w14:textId="77777777" w:rsidTr="00176337">
        <w:trPr>
          <w:trHeight w:val="694"/>
        </w:trPr>
        <w:tc>
          <w:tcPr>
            <w:tcW w:w="46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6A7DB7" w14:textId="77777777" w:rsidR="0066745E" w:rsidRPr="00306DF4" w:rsidRDefault="0066745E" w:rsidP="00EF5D52">
            <w:pPr>
              <w:rPr>
                <w:rFonts w:ascii="Arial Narrow" w:hAnsi="Arial Narrow" w:cs="Arial"/>
              </w:rPr>
            </w:pPr>
          </w:p>
        </w:tc>
        <w:tc>
          <w:tcPr>
            <w:tcW w:w="2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58CB4" w14:textId="77777777" w:rsidR="0066745E" w:rsidRPr="00306DF4" w:rsidRDefault="0066745E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3AA35" w14:textId="77777777" w:rsidR="0066745E" w:rsidRPr="00306DF4" w:rsidRDefault="0066745E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5A4C6" w14:textId="77777777" w:rsidR="0066745E" w:rsidRPr="00306DF4" w:rsidRDefault="0066745E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EFA87" w14:textId="77777777" w:rsidR="0066745E" w:rsidRPr="00306DF4" w:rsidRDefault="0066745E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6745E" w:rsidRPr="00306DF4" w14:paraId="4946272E" w14:textId="77777777" w:rsidTr="00176337">
        <w:trPr>
          <w:trHeight w:val="694"/>
        </w:trPr>
        <w:tc>
          <w:tcPr>
            <w:tcW w:w="46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AD894" w14:textId="77777777" w:rsidR="0066745E" w:rsidRPr="00306DF4" w:rsidRDefault="0066745E" w:rsidP="00EF5D52">
            <w:pPr>
              <w:rPr>
                <w:rFonts w:ascii="Arial Narrow" w:hAnsi="Arial Narrow" w:cs="Arial"/>
              </w:rPr>
            </w:pPr>
          </w:p>
        </w:tc>
        <w:tc>
          <w:tcPr>
            <w:tcW w:w="2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93A213" w14:textId="77777777" w:rsidR="0066745E" w:rsidRPr="00306DF4" w:rsidRDefault="0066745E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D7391" w14:textId="77777777" w:rsidR="0066745E" w:rsidRPr="00306DF4" w:rsidRDefault="0066745E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75227" w14:textId="77777777" w:rsidR="0066745E" w:rsidRPr="00306DF4" w:rsidRDefault="0066745E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758CA" w14:textId="77777777" w:rsidR="0066745E" w:rsidRPr="00306DF4" w:rsidRDefault="0066745E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78BEE158" w14:textId="77777777" w:rsidTr="00176337">
        <w:trPr>
          <w:trHeight w:val="694"/>
        </w:trPr>
        <w:tc>
          <w:tcPr>
            <w:tcW w:w="46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4C9AA" w14:textId="77777777" w:rsidR="00960D9D" w:rsidRPr="00306DF4" w:rsidRDefault="00960D9D" w:rsidP="00EF5D52">
            <w:pPr>
              <w:rPr>
                <w:rFonts w:ascii="Arial Narrow" w:hAnsi="Arial Narrow" w:cs="Arial"/>
              </w:rPr>
            </w:pPr>
          </w:p>
        </w:tc>
        <w:tc>
          <w:tcPr>
            <w:tcW w:w="2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96BC8" w14:textId="77777777" w:rsidR="00960D9D" w:rsidRPr="00306DF4" w:rsidRDefault="00960D9D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89638" w14:textId="77777777" w:rsidR="00960D9D" w:rsidRPr="00306DF4" w:rsidRDefault="00960D9D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D5E1" w14:textId="77777777" w:rsidR="00960D9D" w:rsidRPr="00306DF4" w:rsidRDefault="00960D9D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251C64" w14:textId="77777777" w:rsidR="00960D9D" w:rsidRPr="00306DF4" w:rsidRDefault="00960D9D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53A03E93" w14:textId="77777777" w:rsidTr="00176337">
        <w:trPr>
          <w:trHeight w:val="703"/>
        </w:trPr>
        <w:tc>
          <w:tcPr>
            <w:tcW w:w="46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7F5F0" w14:textId="77777777" w:rsidR="00114FCF" w:rsidRPr="00306DF4" w:rsidRDefault="00114FCF" w:rsidP="00EF5D52">
            <w:pPr>
              <w:rPr>
                <w:rFonts w:ascii="Arial Narrow" w:hAnsi="Arial Narrow" w:cs="Arial"/>
              </w:rPr>
            </w:pPr>
          </w:p>
        </w:tc>
        <w:tc>
          <w:tcPr>
            <w:tcW w:w="2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2D386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9A5A2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3E556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1D188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2278D713" w14:textId="77777777" w:rsidTr="00176337">
        <w:trPr>
          <w:trHeight w:val="699"/>
        </w:trPr>
        <w:tc>
          <w:tcPr>
            <w:tcW w:w="4661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58D6418" w14:textId="77777777" w:rsidR="00114FCF" w:rsidRPr="00306DF4" w:rsidRDefault="00114FCF" w:rsidP="00EF5D52">
            <w:pPr>
              <w:rPr>
                <w:rFonts w:ascii="Arial Narrow" w:hAnsi="Arial Narrow" w:cs="Arial"/>
              </w:rPr>
            </w:pPr>
          </w:p>
        </w:tc>
        <w:tc>
          <w:tcPr>
            <w:tcW w:w="285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C45CCA0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CC80324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02D874C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DAC34F8" w14:textId="77777777" w:rsidR="00114FCF" w:rsidRPr="00306DF4" w:rsidRDefault="00114FCF" w:rsidP="00EF5D5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10DFCA99" w14:textId="77777777" w:rsidR="00E75584" w:rsidRPr="00CE07AD" w:rsidRDefault="00E75584" w:rsidP="00EF5D52">
      <w:pPr>
        <w:rPr>
          <w:rFonts w:ascii="Arial Narrow" w:hAnsi="Arial Narrow" w:cs="Adobe Naskh Medium"/>
          <w:sz w:val="20"/>
          <w:szCs w:val="20"/>
        </w:rPr>
      </w:pPr>
    </w:p>
    <w:p w14:paraId="746C0920" w14:textId="77777777" w:rsidR="00E75584" w:rsidRPr="00CE07AD" w:rsidRDefault="00E75584" w:rsidP="00EF5D52">
      <w:pPr>
        <w:rPr>
          <w:rFonts w:ascii="Arial Narrow" w:hAnsi="Arial Narrow" w:cs="Adobe Naskh Medium"/>
          <w:sz w:val="20"/>
          <w:szCs w:val="20"/>
        </w:rPr>
      </w:pPr>
    </w:p>
    <w:p w14:paraId="745D87DE" w14:textId="77777777" w:rsidR="00E75584" w:rsidRPr="00CE07AD" w:rsidRDefault="00E75584" w:rsidP="00EF5D52">
      <w:pPr>
        <w:rPr>
          <w:rFonts w:ascii="Arial Narrow" w:hAnsi="Arial Narrow" w:cs="Adobe Naskh Medium"/>
          <w:sz w:val="20"/>
          <w:szCs w:val="20"/>
        </w:rPr>
      </w:pPr>
    </w:p>
    <w:p w14:paraId="43324343" w14:textId="77777777" w:rsidR="00E75584" w:rsidRPr="00CE07AD" w:rsidRDefault="00E75584" w:rsidP="00EF5D52">
      <w:pPr>
        <w:rPr>
          <w:rFonts w:ascii="Arial Narrow" w:hAnsi="Arial Narrow" w:cs="Adobe Naskh Medium"/>
          <w:sz w:val="20"/>
          <w:szCs w:val="20"/>
        </w:rPr>
      </w:pPr>
    </w:p>
    <w:sectPr w:rsidR="00E75584" w:rsidRPr="00CE07AD" w:rsidSect="00925C58">
      <w:pgSz w:w="16838" w:h="11906" w:orient="landscape" w:code="9"/>
      <w:pgMar w:top="720" w:right="720" w:bottom="720" w:left="35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2DF7" w14:textId="77777777" w:rsidR="00640FA2" w:rsidRDefault="00640FA2" w:rsidP="00F22365">
      <w:pPr>
        <w:spacing w:after="0" w:line="240" w:lineRule="auto"/>
      </w:pPr>
      <w:r>
        <w:separator/>
      </w:r>
    </w:p>
  </w:endnote>
  <w:endnote w:type="continuationSeparator" w:id="0">
    <w:p w14:paraId="68D92D7A" w14:textId="77777777" w:rsidR="00640FA2" w:rsidRDefault="00640FA2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20B0604020202020204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178B1" w14:textId="7A3259BE" w:rsidR="008249E4" w:rsidRPr="00925C58" w:rsidRDefault="00306DF4" w:rsidP="008249E4">
    <w:pPr>
      <w:pStyle w:val="Piedepgina"/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 de documento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 w:cs="AngsanaUPC"/>
        <w:sz w:val="14"/>
        <w:szCs w:val="14"/>
      </w:rPr>
      <w:t xml:space="preserve"> UPDI-ACT-v1-20</w:t>
    </w:r>
    <w:r w:rsidR="00925C58" w:rsidRPr="00925C58">
      <w:rPr>
        <w:rFonts w:ascii="Arial Narrow" w:hAnsi="Arial Narrow" w:cs="AngsanaUPC"/>
        <w:sz w:val="14"/>
        <w:szCs w:val="14"/>
      </w:rPr>
      <w:t>20</w:t>
    </w:r>
    <w:r w:rsidR="008249E4" w:rsidRPr="00925C58">
      <w:rPr>
        <w:rFonts w:ascii="Arial Narrow" w:hAnsi="Arial Narrow" w:cs="AngsanaUPC"/>
        <w:sz w:val="14"/>
        <w:szCs w:val="14"/>
      </w:rPr>
      <w:t xml:space="preserve">-001                                                               </w:t>
    </w:r>
    <w:r w:rsidR="00925C58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</w:t>
    </w:r>
    <w:r w:rsidRPr="00925C58">
      <w:rPr>
        <w:rFonts w:ascii="Arial Narrow" w:hAnsi="Arial Narrow"/>
        <w:b/>
        <w:sz w:val="14"/>
        <w:szCs w:val="14"/>
      </w:rPr>
      <w:t>Rev</w:t>
    </w:r>
    <w:r w:rsidR="008249E4" w:rsidRPr="00925C58">
      <w:rPr>
        <w:rFonts w:ascii="Arial Narrow" w:hAnsi="Arial Narrow"/>
        <w:b/>
        <w:sz w:val="14"/>
        <w:szCs w:val="14"/>
      </w:rPr>
      <w:t xml:space="preserve">. UPDI: </w:t>
    </w:r>
    <w:r w:rsidRPr="00925C58">
      <w:rPr>
        <w:rFonts w:ascii="Arial Narrow" w:hAnsi="Arial Narrow"/>
        <w:sz w:val="14"/>
        <w:szCs w:val="14"/>
      </w:rPr>
      <w:t>2021-jul-19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                                                </w:t>
    </w:r>
  </w:p>
  <w:p w14:paraId="6C80198E" w14:textId="5F4BA477" w:rsidR="008249E4" w:rsidRPr="00925C58" w:rsidRDefault="00306DF4" w:rsidP="008249E4">
    <w:pPr>
      <w:pStyle w:val="Piedepgina"/>
      <w:tabs>
        <w:tab w:val="left" w:pos="3686"/>
      </w:tabs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</w:t>
    </w:r>
    <w:r w:rsidR="00AE3C47" w:rsidRPr="00925C58">
      <w:rPr>
        <w:rFonts w:ascii="Arial Narrow" w:hAnsi="Arial Narrow"/>
        <w:b/>
        <w:sz w:val="14"/>
        <w:szCs w:val="14"/>
      </w:rPr>
      <w:t xml:space="preserve"> de proceso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/>
        <w:sz w:val="14"/>
        <w:szCs w:val="14"/>
      </w:rPr>
      <w:t xml:space="preserve"> GDI.3.1</w:t>
    </w:r>
    <w:r w:rsidR="008249E4" w:rsidRPr="00925C58">
      <w:rPr>
        <w:rFonts w:ascii="Arial Narrow" w:hAnsi="Arial Narrow"/>
        <w:b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F9C50" w14:textId="77777777" w:rsidR="00640FA2" w:rsidRDefault="00640FA2" w:rsidP="00F22365">
      <w:pPr>
        <w:spacing w:after="0" w:line="240" w:lineRule="auto"/>
      </w:pPr>
      <w:r>
        <w:separator/>
      </w:r>
    </w:p>
  </w:footnote>
  <w:footnote w:type="continuationSeparator" w:id="0">
    <w:p w14:paraId="69ECCF01" w14:textId="77777777" w:rsidR="00640FA2" w:rsidRDefault="00640FA2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51"/>
      <w:gridCol w:w="5557"/>
      <w:gridCol w:w="1985"/>
      <w:gridCol w:w="953"/>
    </w:tblGrid>
    <w:tr w:rsidR="008249E4" w:rsidRPr="00306DF4" w14:paraId="0D05210F" w14:textId="77777777" w:rsidTr="00EF3F60">
      <w:trPr>
        <w:trHeight w:val="852"/>
        <w:jc w:val="center"/>
      </w:trPr>
      <w:tc>
        <w:tcPr>
          <w:tcW w:w="93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F3EF85C" w14:textId="10D8916E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</w:p>
        <w:p w14:paraId="6DCAC20A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682EF46" w14:textId="77777777" w:rsidR="008249E4" w:rsidRPr="00306DF4" w:rsidRDefault="008249E4" w:rsidP="008249E4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</w:p>
      </w:tc>
      <w:tc>
        <w:tcPr>
          <w:tcW w:w="14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220ACD" w14:textId="5F4FDE62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</w:p>
      </w:tc>
    </w:tr>
    <w:tr w:rsidR="008249E4" w:rsidRPr="00306DF4" w14:paraId="6D4EF81C" w14:textId="77777777" w:rsidTr="00EF3F60">
      <w:trPr>
        <w:trHeight w:val="2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8D1F3F9" w14:textId="77777777" w:rsidR="008249E4" w:rsidRPr="00306DF4" w:rsidRDefault="008249E4" w:rsidP="008249E4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498961C9" w14:textId="77777777" w:rsidR="008249E4" w:rsidRPr="00306DF4" w:rsidRDefault="008249E4" w:rsidP="008249E4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9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793D0D" w14:textId="291ED417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proofErr w:type="spellStart"/>
          <w:r>
            <w:rPr>
              <w:rFonts w:ascii="Arial Narrow" w:hAnsi="Arial Narrow" w:cs="AngsanaUPC"/>
              <w:b/>
              <w:sz w:val="16"/>
              <w:szCs w:val="16"/>
            </w:rPr>
            <w:t>N.°</w:t>
          </w:r>
          <w:proofErr w:type="spellEnd"/>
          <w:r>
            <w:rPr>
              <w:rFonts w:ascii="Arial Narrow" w:hAnsi="Arial Narrow" w:cs="AngsanaUPC"/>
              <w:b/>
              <w:sz w:val="16"/>
              <w:szCs w:val="16"/>
            </w:rPr>
            <w:t xml:space="preserve"> de página:</w:t>
          </w:r>
          <w:r w:rsidR="008249E4" w:rsidRPr="0066745E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4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27FE2D" w14:textId="3C52BFEE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66745E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66745E">
            <w:rPr>
              <w:rFonts w:ascii="Arial Narrow" w:hAnsi="Arial Narrow" w:cs="AngsanaUPC"/>
              <w:sz w:val="16"/>
              <w:szCs w:val="16"/>
            </w:rPr>
            <w:instrText xml:space="preserve"> PAGE   \* MERGEFORMAT </w:instrText>
          </w:r>
          <w:r w:rsidRPr="0066745E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t>1</w:t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fldChar w:fldCharType="end"/>
          </w:r>
          <w:r>
            <w:rPr>
              <w:rFonts w:ascii="Arial Narrow" w:hAnsi="Arial Narrow" w:cs="AngsanaUPC"/>
              <w:noProof/>
              <w:sz w:val="16"/>
              <w:szCs w:val="16"/>
            </w:rPr>
            <w:t xml:space="preserve"> de 2</w:t>
          </w:r>
        </w:p>
      </w:tc>
    </w:tr>
  </w:tbl>
  <w:p w14:paraId="09913C5E" w14:textId="77777777" w:rsidR="006F78E3" w:rsidRPr="003E1E2C" w:rsidRDefault="006F78E3" w:rsidP="009C180C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="00E94378" w:rsidRPr="00AC2081" w14:paraId="15D162ED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760C5051" w14:textId="77777777" w:rsidR="00E94378" w:rsidRPr="00AC2081" w:rsidRDefault="00871E46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7728" behindDoc="0" locked="0" layoutInCell="1" allowOverlap="1" wp14:anchorId="0FECF028" wp14:editId="0FC5F6EA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688585757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5172387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25EE50C1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14:paraId="429CD62D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E94378" w:rsidRPr="00AC2081" w14:paraId="48D6AD02" w14:textId="77777777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CCEB20" w14:textId="77777777" w:rsidR="00E94378" w:rsidRPr="00AC2081" w:rsidRDefault="00E94378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14:paraId="7C64F9F8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14:paraId="6EB800C3" w14:textId="77777777" w:rsidR="00E94378" w:rsidRDefault="00E94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01757"/>
    <w:multiLevelType w:val="hybridMultilevel"/>
    <w:tmpl w:val="286C1E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81C2C"/>
    <w:multiLevelType w:val="multilevel"/>
    <w:tmpl w:val="F35E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C3614"/>
    <w:multiLevelType w:val="multilevel"/>
    <w:tmpl w:val="D5A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C10D96"/>
    <w:multiLevelType w:val="multilevel"/>
    <w:tmpl w:val="ED7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ascii="Arial Narrow" w:eastAsia="Calibri" w:hAnsi="Arial Narrow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38F60453"/>
    <w:multiLevelType w:val="hybridMultilevel"/>
    <w:tmpl w:val="1B389E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132A5"/>
    <w:multiLevelType w:val="multilevel"/>
    <w:tmpl w:val="65D2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8" w15:restartNumberingAfterBreak="0">
    <w:nsid w:val="4DCD7EAC"/>
    <w:multiLevelType w:val="multilevel"/>
    <w:tmpl w:val="B3E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0" w15:restartNumberingAfterBreak="0">
    <w:nsid w:val="561C2729"/>
    <w:multiLevelType w:val="multilevel"/>
    <w:tmpl w:val="339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574EB"/>
    <w:multiLevelType w:val="hybridMultilevel"/>
    <w:tmpl w:val="5E707B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B05BB"/>
    <w:multiLevelType w:val="hybridMultilevel"/>
    <w:tmpl w:val="F71EE674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1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774086">
    <w:abstractNumId w:val="10"/>
  </w:num>
  <w:num w:numId="2" w16cid:durableId="1142382745">
    <w:abstractNumId w:val="25"/>
  </w:num>
  <w:num w:numId="3" w16cid:durableId="1264266220">
    <w:abstractNumId w:val="38"/>
  </w:num>
  <w:num w:numId="4" w16cid:durableId="1559977253">
    <w:abstractNumId w:val="26"/>
  </w:num>
  <w:num w:numId="5" w16cid:durableId="1651246070">
    <w:abstractNumId w:val="11"/>
  </w:num>
  <w:num w:numId="6" w16cid:durableId="240675182">
    <w:abstractNumId w:val="23"/>
  </w:num>
  <w:num w:numId="7" w16cid:durableId="1425489081">
    <w:abstractNumId w:val="31"/>
  </w:num>
  <w:num w:numId="8" w16cid:durableId="1756782579">
    <w:abstractNumId w:val="27"/>
  </w:num>
  <w:num w:numId="9" w16cid:durableId="867062445">
    <w:abstractNumId w:val="10"/>
  </w:num>
  <w:num w:numId="10" w16cid:durableId="730807787">
    <w:abstractNumId w:val="34"/>
  </w:num>
  <w:num w:numId="11" w16cid:durableId="72817788">
    <w:abstractNumId w:val="2"/>
  </w:num>
  <w:num w:numId="12" w16cid:durableId="1436554260">
    <w:abstractNumId w:val="35"/>
  </w:num>
  <w:num w:numId="13" w16cid:durableId="801385460">
    <w:abstractNumId w:val="7"/>
  </w:num>
  <w:num w:numId="14" w16cid:durableId="454448862">
    <w:abstractNumId w:val="41"/>
  </w:num>
  <w:num w:numId="15" w16cid:durableId="1424374574">
    <w:abstractNumId w:val="29"/>
  </w:num>
  <w:num w:numId="16" w16cid:durableId="914167030">
    <w:abstractNumId w:val="12"/>
  </w:num>
  <w:num w:numId="17" w16cid:durableId="824316093">
    <w:abstractNumId w:val="0"/>
  </w:num>
  <w:num w:numId="18" w16cid:durableId="813915008">
    <w:abstractNumId w:val="39"/>
  </w:num>
  <w:num w:numId="19" w16cid:durableId="234705602">
    <w:abstractNumId w:val="3"/>
  </w:num>
  <w:num w:numId="20" w16cid:durableId="88040889">
    <w:abstractNumId w:val="37"/>
  </w:num>
  <w:num w:numId="21" w16cid:durableId="1335301844">
    <w:abstractNumId w:val="5"/>
  </w:num>
  <w:num w:numId="22" w16cid:durableId="1638417595">
    <w:abstractNumId w:val="1"/>
  </w:num>
  <w:num w:numId="23" w16cid:durableId="1473056232">
    <w:abstractNumId w:val="8"/>
  </w:num>
  <w:num w:numId="24" w16cid:durableId="553740167">
    <w:abstractNumId w:val="13"/>
  </w:num>
  <w:num w:numId="25" w16cid:durableId="1791968381">
    <w:abstractNumId w:val="19"/>
  </w:num>
  <w:num w:numId="26" w16cid:durableId="1203789584">
    <w:abstractNumId w:val="24"/>
  </w:num>
  <w:num w:numId="27" w16cid:durableId="1719090092">
    <w:abstractNumId w:val="16"/>
  </w:num>
  <w:num w:numId="28" w16cid:durableId="720252425">
    <w:abstractNumId w:val="42"/>
  </w:num>
  <w:num w:numId="29" w16cid:durableId="1608387154">
    <w:abstractNumId w:val="9"/>
  </w:num>
  <w:num w:numId="30" w16cid:durableId="1950044346">
    <w:abstractNumId w:val="15"/>
  </w:num>
  <w:num w:numId="31" w16cid:durableId="2057463869">
    <w:abstractNumId w:val="33"/>
  </w:num>
  <w:num w:numId="32" w16cid:durableId="2093426142">
    <w:abstractNumId w:val="32"/>
  </w:num>
  <w:num w:numId="33" w16cid:durableId="1189099838">
    <w:abstractNumId w:val="22"/>
  </w:num>
  <w:num w:numId="34" w16cid:durableId="1619028423">
    <w:abstractNumId w:val="18"/>
  </w:num>
  <w:num w:numId="35" w16cid:durableId="1888104623">
    <w:abstractNumId w:val="40"/>
  </w:num>
  <w:num w:numId="36" w16cid:durableId="1257132418">
    <w:abstractNumId w:val="21"/>
  </w:num>
  <w:num w:numId="37" w16cid:durableId="577641561">
    <w:abstractNumId w:val="14"/>
  </w:num>
  <w:num w:numId="38" w16cid:durableId="1603682663">
    <w:abstractNumId w:val="17"/>
  </w:num>
  <w:num w:numId="39" w16cid:durableId="680859012">
    <w:abstractNumId w:val="30"/>
  </w:num>
  <w:num w:numId="40" w16cid:durableId="1935280680">
    <w:abstractNumId w:val="6"/>
  </w:num>
  <w:num w:numId="41" w16cid:durableId="1510371998">
    <w:abstractNumId w:val="28"/>
  </w:num>
  <w:num w:numId="42" w16cid:durableId="2091389514">
    <w:abstractNumId w:val="36"/>
  </w:num>
  <w:num w:numId="43" w16cid:durableId="1357735089">
    <w:abstractNumId w:val="20"/>
  </w:num>
  <w:num w:numId="44" w16cid:durableId="62700444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9A"/>
    <w:rsid w:val="00002886"/>
    <w:rsid w:val="00002B7E"/>
    <w:rsid w:val="00003F97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30A8D"/>
    <w:rsid w:val="00030F76"/>
    <w:rsid w:val="00031360"/>
    <w:rsid w:val="00031684"/>
    <w:rsid w:val="00033BFC"/>
    <w:rsid w:val="00034110"/>
    <w:rsid w:val="0003612A"/>
    <w:rsid w:val="0003754C"/>
    <w:rsid w:val="000376C9"/>
    <w:rsid w:val="00037E4D"/>
    <w:rsid w:val="0004021C"/>
    <w:rsid w:val="000419F8"/>
    <w:rsid w:val="000434F0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EBE"/>
    <w:rsid w:val="00064EEA"/>
    <w:rsid w:val="00065432"/>
    <w:rsid w:val="00065C1E"/>
    <w:rsid w:val="0006740D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67D"/>
    <w:rsid w:val="000A2062"/>
    <w:rsid w:val="000A265B"/>
    <w:rsid w:val="000A26E7"/>
    <w:rsid w:val="000A27B7"/>
    <w:rsid w:val="000A6ABD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384B"/>
    <w:rsid w:val="000E5498"/>
    <w:rsid w:val="000E627C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21D09"/>
    <w:rsid w:val="00125D8D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337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68A4"/>
    <w:rsid w:val="0018731F"/>
    <w:rsid w:val="00187F60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4D1F"/>
    <w:rsid w:val="00224D21"/>
    <w:rsid w:val="00227795"/>
    <w:rsid w:val="00230047"/>
    <w:rsid w:val="002329B8"/>
    <w:rsid w:val="0023382E"/>
    <w:rsid w:val="00233CCF"/>
    <w:rsid w:val="00234F8C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4FE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11DD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D73"/>
    <w:rsid w:val="002F64D5"/>
    <w:rsid w:val="002F7164"/>
    <w:rsid w:val="00300422"/>
    <w:rsid w:val="00302B7C"/>
    <w:rsid w:val="00303CDA"/>
    <w:rsid w:val="00306DF4"/>
    <w:rsid w:val="00310346"/>
    <w:rsid w:val="00310905"/>
    <w:rsid w:val="003112FA"/>
    <w:rsid w:val="003115B6"/>
    <w:rsid w:val="003117F0"/>
    <w:rsid w:val="003122CB"/>
    <w:rsid w:val="003123DE"/>
    <w:rsid w:val="00315A1D"/>
    <w:rsid w:val="00317DB7"/>
    <w:rsid w:val="00320A04"/>
    <w:rsid w:val="00320F8A"/>
    <w:rsid w:val="003217D5"/>
    <w:rsid w:val="003220E1"/>
    <w:rsid w:val="00322853"/>
    <w:rsid w:val="00323E02"/>
    <w:rsid w:val="00325A27"/>
    <w:rsid w:val="00325F8C"/>
    <w:rsid w:val="00326515"/>
    <w:rsid w:val="0032772F"/>
    <w:rsid w:val="00327B71"/>
    <w:rsid w:val="003317B5"/>
    <w:rsid w:val="00333102"/>
    <w:rsid w:val="0033607A"/>
    <w:rsid w:val="00336A40"/>
    <w:rsid w:val="00336B0E"/>
    <w:rsid w:val="0033746F"/>
    <w:rsid w:val="00337C5D"/>
    <w:rsid w:val="00343B31"/>
    <w:rsid w:val="003456F1"/>
    <w:rsid w:val="00351196"/>
    <w:rsid w:val="003515A2"/>
    <w:rsid w:val="0035435C"/>
    <w:rsid w:val="00354604"/>
    <w:rsid w:val="003555BC"/>
    <w:rsid w:val="00356A51"/>
    <w:rsid w:val="00357004"/>
    <w:rsid w:val="00357AAA"/>
    <w:rsid w:val="00360B31"/>
    <w:rsid w:val="003622D3"/>
    <w:rsid w:val="0036298E"/>
    <w:rsid w:val="00363E7A"/>
    <w:rsid w:val="003720B0"/>
    <w:rsid w:val="00373311"/>
    <w:rsid w:val="003757F9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304"/>
    <w:rsid w:val="003C2B83"/>
    <w:rsid w:val="003C3A05"/>
    <w:rsid w:val="003C6409"/>
    <w:rsid w:val="003C74CF"/>
    <w:rsid w:val="003C77CC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3148"/>
    <w:rsid w:val="00453F0F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10090"/>
    <w:rsid w:val="005118C3"/>
    <w:rsid w:val="00511C85"/>
    <w:rsid w:val="00514F9E"/>
    <w:rsid w:val="005156BD"/>
    <w:rsid w:val="0051581E"/>
    <w:rsid w:val="00515F6C"/>
    <w:rsid w:val="00516D58"/>
    <w:rsid w:val="00517D49"/>
    <w:rsid w:val="00517D59"/>
    <w:rsid w:val="00520AF6"/>
    <w:rsid w:val="00521973"/>
    <w:rsid w:val="005254E8"/>
    <w:rsid w:val="00525710"/>
    <w:rsid w:val="005259C9"/>
    <w:rsid w:val="00526686"/>
    <w:rsid w:val="00530316"/>
    <w:rsid w:val="00530AA6"/>
    <w:rsid w:val="00530AB1"/>
    <w:rsid w:val="005331F9"/>
    <w:rsid w:val="00535047"/>
    <w:rsid w:val="00535D55"/>
    <w:rsid w:val="0053740A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0D06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1255A"/>
    <w:rsid w:val="00612ED5"/>
    <w:rsid w:val="00613740"/>
    <w:rsid w:val="00614FD3"/>
    <w:rsid w:val="006219F6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0FA2"/>
    <w:rsid w:val="006418EE"/>
    <w:rsid w:val="00641FBE"/>
    <w:rsid w:val="006421F4"/>
    <w:rsid w:val="0064389A"/>
    <w:rsid w:val="006446C6"/>
    <w:rsid w:val="0064586E"/>
    <w:rsid w:val="00645CC7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6745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F13"/>
    <w:rsid w:val="00695477"/>
    <w:rsid w:val="006A0762"/>
    <w:rsid w:val="006A129C"/>
    <w:rsid w:val="006A155F"/>
    <w:rsid w:val="006A1A05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40A3"/>
    <w:rsid w:val="006B434A"/>
    <w:rsid w:val="006B450A"/>
    <w:rsid w:val="006B4A76"/>
    <w:rsid w:val="006B4E1F"/>
    <w:rsid w:val="006B511D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EC3"/>
    <w:rsid w:val="006C5D42"/>
    <w:rsid w:val="006C640F"/>
    <w:rsid w:val="006C7B3B"/>
    <w:rsid w:val="006C7EB8"/>
    <w:rsid w:val="006D012F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42CB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A1A"/>
    <w:rsid w:val="00712C9B"/>
    <w:rsid w:val="00712FC7"/>
    <w:rsid w:val="0071353C"/>
    <w:rsid w:val="0071544E"/>
    <w:rsid w:val="007167E4"/>
    <w:rsid w:val="00720A7F"/>
    <w:rsid w:val="007214A4"/>
    <w:rsid w:val="00725C34"/>
    <w:rsid w:val="00727776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2A24"/>
    <w:rsid w:val="00743B6B"/>
    <w:rsid w:val="007441A5"/>
    <w:rsid w:val="007441CE"/>
    <w:rsid w:val="007444CC"/>
    <w:rsid w:val="00744758"/>
    <w:rsid w:val="00746881"/>
    <w:rsid w:val="00746B27"/>
    <w:rsid w:val="007501E5"/>
    <w:rsid w:val="00753983"/>
    <w:rsid w:val="00754124"/>
    <w:rsid w:val="00754519"/>
    <w:rsid w:val="00761531"/>
    <w:rsid w:val="00764313"/>
    <w:rsid w:val="00764D6B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D07"/>
    <w:rsid w:val="00783F70"/>
    <w:rsid w:val="00784724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A6D29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2A3B"/>
    <w:rsid w:val="007E45C4"/>
    <w:rsid w:val="007E4653"/>
    <w:rsid w:val="007E4C98"/>
    <w:rsid w:val="007E77F4"/>
    <w:rsid w:val="007E7B41"/>
    <w:rsid w:val="007F2B60"/>
    <w:rsid w:val="007F4862"/>
    <w:rsid w:val="007F5727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530D"/>
    <w:rsid w:val="00817E65"/>
    <w:rsid w:val="00821B85"/>
    <w:rsid w:val="0082301F"/>
    <w:rsid w:val="00823BA1"/>
    <w:rsid w:val="00823D72"/>
    <w:rsid w:val="00823D9B"/>
    <w:rsid w:val="00824507"/>
    <w:rsid w:val="008249E4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39D7"/>
    <w:rsid w:val="00864ED8"/>
    <w:rsid w:val="008651D0"/>
    <w:rsid w:val="008655CD"/>
    <w:rsid w:val="00867CC6"/>
    <w:rsid w:val="00867DF5"/>
    <w:rsid w:val="00870A8C"/>
    <w:rsid w:val="00870DC2"/>
    <w:rsid w:val="00871476"/>
    <w:rsid w:val="00871B8B"/>
    <w:rsid w:val="00871E46"/>
    <w:rsid w:val="00872182"/>
    <w:rsid w:val="00872DAD"/>
    <w:rsid w:val="0087435D"/>
    <w:rsid w:val="00874F5E"/>
    <w:rsid w:val="008759E1"/>
    <w:rsid w:val="00875EA9"/>
    <w:rsid w:val="00880DCC"/>
    <w:rsid w:val="00882C1D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3383"/>
    <w:rsid w:val="008D4C7B"/>
    <w:rsid w:val="008D4FD2"/>
    <w:rsid w:val="008D5A3F"/>
    <w:rsid w:val="008E022E"/>
    <w:rsid w:val="008E0B84"/>
    <w:rsid w:val="008E1579"/>
    <w:rsid w:val="008E17D2"/>
    <w:rsid w:val="008E29C3"/>
    <w:rsid w:val="008E2BF7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5C58"/>
    <w:rsid w:val="00926DDD"/>
    <w:rsid w:val="00927717"/>
    <w:rsid w:val="00930CC5"/>
    <w:rsid w:val="0093100F"/>
    <w:rsid w:val="00934D90"/>
    <w:rsid w:val="00935A4F"/>
    <w:rsid w:val="009365A3"/>
    <w:rsid w:val="00937561"/>
    <w:rsid w:val="00940EC8"/>
    <w:rsid w:val="00941710"/>
    <w:rsid w:val="00942892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704FD"/>
    <w:rsid w:val="00970B09"/>
    <w:rsid w:val="00971EFF"/>
    <w:rsid w:val="00974245"/>
    <w:rsid w:val="00975351"/>
    <w:rsid w:val="009778BB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ED1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B225E"/>
    <w:rsid w:val="009B4C5A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2F38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6A4B"/>
    <w:rsid w:val="00AD06AC"/>
    <w:rsid w:val="00AD0FA2"/>
    <w:rsid w:val="00AD1750"/>
    <w:rsid w:val="00AD1CE2"/>
    <w:rsid w:val="00AD31FB"/>
    <w:rsid w:val="00AD3B7D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C47"/>
    <w:rsid w:val="00AE3EB0"/>
    <w:rsid w:val="00AE451C"/>
    <w:rsid w:val="00AE4ED9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176"/>
    <w:rsid w:val="00B217A5"/>
    <w:rsid w:val="00B21F1D"/>
    <w:rsid w:val="00B246B9"/>
    <w:rsid w:val="00B247AC"/>
    <w:rsid w:val="00B24E96"/>
    <w:rsid w:val="00B27150"/>
    <w:rsid w:val="00B27437"/>
    <w:rsid w:val="00B307F1"/>
    <w:rsid w:val="00B32BDC"/>
    <w:rsid w:val="00B32FBB"/>
    <w:rsid w:val="00B33679"/>
    <w:rsid w:val="00B33AE2"/>
    <w:rsid w:val="00B341B7"/>
    <w:rsid w:val="00B34577"/>
    <w:rsid w:val="00B35D67"/>
    <w:rsid w:val="00B36653"/>
    <w:rsid w:val="00B4112B"/>
    <w:rsid w:val="00B4121B"/>
    <w:rsid w:val="00B41F4A"/>
    <w:rsid w:val="00B41F6B"/>
    <w:rsid w:val="00B429D2"/>
    <w:rsid w:val="00B45FC1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A066F"/>
    <w:rsid w:val="00BA0E81"/>
    <w:rsid w:val="00BA21F2"/>
    <w:rsid w:val="00BA249E"/>
    <w:rsid w:val="00BA2F82"/>
    <w:rsid w:val="00BA3AC6"/>
    <w:rsid w:val="00BA633B"/>
    <w:rsid w:val="00BA7700"/>
    <w:rsid w:val="00BA7A70"/>
    <w:rsid w:val="00BB008A"/>
    <w:rsid w:val="00BB00A6"/>
    <w:rsid w:val="00BB1A07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CBD"/>
    <w:rsid w:val="00BD540C"/>
    <w:rsid w:val="00BD5565"/>
    <w:rsid w:val="00BD5998"/>
    <w:rsid w:val="00BD6D16"/>
    <w:rsid w:val="00BD774C"/>
    <w:rsid w:val="00BD7F3A"/>
    <w:rsid w:val="00BE0152"/>
    <w:rsid w:val="00BE201E"/>
    <w:rsid w:val="00BE3111"/>
    <w:rsid w:val="00BE72B2"/>
    <w:rsid w:val="00BF2045"/>
    <w:rsid w:val="00BF2C18"/>
    <w:rsid w:val="00BF388F"/>
    <w:rsid w:val="00BF3CAA"/>
    <w:rsid w:val="00BF603C"/>
    <w:rsid w:val="00BF60C7"/>
    <w:rsid w:val="00BF7946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9C1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1703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3641"/>
    <w:rsid w:val="00CA6220"/>
    <w:rsid w:val="00CA6252"/>
    <w:rsid w:val="00CA6748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6BD6"/>
    <w:rsid w:val="00CE7124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645D"/>
    <w:rsid w:val="00DC547D"/>
    <w:rsid w:val="00DC5D89"/>
    <w:rsid w:val="00DC6512"/>
    <w:rsid w:val="00DC7408"/>
    <w:rsid w:val="00DC7519"/>
    <w:rsid w:val="00DC7A51"/>
    <w:rsid w:val="00DC7EE2"/>
    <w:rsid w:val="00DD14C6"/>
    <w:rsid w:val="00DD1A55"/>
    <w:rsid w:val="00DD35AF"/>
    <w:rsid w:val="00DD41F6"/>
    <w:rsid w:val="00DD45B8"/>
    <w:rsid w:val="00DD4A12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4EC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D85"/>
    <w:rsid w:val="00E83000"/>
    <w:rsid w:val="00E833FF"/>
    <w:rsid w:val="00E83949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4A20"/>
    <w:rsid w:val="00EC500C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4249"/>
    <w:rsid w:val="00EE4A95"/>
    <w:rsid w:val="00EE503D"/>
    <w:rsid w:val="00EE5EE4"/>
    <w:rsid w:val="00EE6411"/>
    <w:rsid w:val="00EE6C03"/>
    <w:rsid w:val="00EE7E41"/>
    <w:rsid w:val="00EF0DED"/>
    <w:rsid w:val="00EF18DE"/>
    <w:rsid w:val="00EF1EDC"/>
    <w:rsid w:val="00EF3F60"/>
    <w:rsid w:val="00EF5D52"/>
    <w:rsid w:val="00EF6422"/>
    <w:rsid w:val="00EF6B92"/>
    <w:rsid w:val="00EF75CA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09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2136"/>
    <w:rsid w:val="00F627AC"/>
    <w:rsid w:val="00F6297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9E1F1"/>
  <w15:docId w15:val="{EFE763DA-C494-46C2-936D-6676D73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D52"/>
    <w:pPr>
      <w:spacing w:after="200" w:line="276" w:lineRule="auto"/>
    </w:pPr>
    <w:rPr>
      <w:rFonts w:ascii="Times New Roman" w:hAnsi="Times New Roman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eastAsia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7633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olisticacentermj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imarin@espe.edu.ec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4F33-FE4E-45A7-84F0-BC4E245C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C:\Users\bernala\AppData\Local\Temp\F-03 Plantilla Acta de Reunión versión 0.1-1.dotx</Template>
  <TotalTime>0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bernala</dc:creator>
  <cp:lastModifiedBy>Matias Lugmaña</cp:lastModifiedBy>
  <cp:revision>2</cp:revision>
  <cp:lastPrinted>2018-09-17T19:04:00Z</cp:lastPrinted>
  <dcterms:created xsi:type="dcterms:W3CDTF">2024-11-30T22:24:00Z</dcterms:created>
  <dcterms:modified xsi:type="dcterms:W3CDTF">2024-11-30T22:24:00Z</dcterms:modified>
</cp:coreProperties>
</file>